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CCE" w14:textId="77777777" w:rsidR="00517F98" w:rsidRPr="00315DB0" w:rsidRDefault="00517F98" w:rsidP="000B62EB">
      <w:pPr>
        <w:jc w:val="right"/>
        <w:rPr>
          <w:rFonts w:ascii="Corbel" w:hAnsi="Corbel"/>
          <w:lang w:val="en-GB"/>
        </w:rPr>
      </w:pPr>
    </w:p>
    <w:p w14:paraId="2EA8143A" w14:textId="77777777" w:rsidR="00D84C19" w:rsidRPr="00315DB0" w:rsidRDefault="00D84C19" w:rsidP="00223731">
      <w:pPr>
        <w:rPr>
          <w:rFonts w:ascii="Corbel" w:hAnsi="Corbel"/>
        </w:rPr>
      </w:pPr>
    </w:p>
    <w:p w14:paraId="011CC34D" w14:textId="0D804682" w:rsidR="00CF2F93" w:rsidRPr="00315DB0" w:rsidRDefault="00CF2F93" w:rsidP="00315DB0">
      <w:pPr>
        <w:jc w:val="center"/>
        <w:rPr>
          <w:rFonts w:ascii="Corbel" w:hAnsi="Corbel"/>
        </w:rPr>
      </w:pPr>
    </w:p>
    <w:p w14:paraId="477D065D" w14:textId="77777777" w:rsidR="00CF2F93" w:rsidRDefault="00CF2F93" w:rsidP="00223731">
      <w:pPr>
        <w:rPr>
          <w:rFonts w:ascii="Corbel" w:hAnsi="Corbel"/>
        </w:rPr>
      </w:pPr>
    </w:p>
    <w:p w14:paraId="2269E9C4" w14:textId="77777777" w:rsidR="00315DB0" w:rsidRPr="00315DB0" w:rsidRDefault="00315DB0" w:rsidP="00223731">
      <w:pPr>
        <w:rPr>
          <w:rFonts w:ascii="Corbel" w:hAnsi="Corbel"/>
        </w:rPr>
      </w:pPr>
    </w:p>
    <w:p w14:paraId="5439CA2F" w14:textId="77777777" w:rsidR="00CF2F93" w:rsidRDefault="00CF2F93" w:rsidP="00315DB0">
      <w:pPr>
        <w:jc w:val="center"/>
        <w:rPr>
          <w:rFonts w:ascii="Corbel" w:hAnsi="Corbel"/>
        </w:rPr>
      </w:pPr>
    </w:p>
    <w:p w14:paraId="480E5FF0" w14:textId="77777777" w:rsidR="00D76833" w:rsidRPr="00315DB0" w:rsidRDefault="00D76833" w:rsidP="00315DB0">
      <w:pPr>
        <w:jc w:val="center"/>
        <w:rPr>
          <w:rFonts w:ascii="Corbel" w:hAnsi="Corbel"/>
        </w:rPr>
      </w:pPr>
    </w:p>
    <w:p w14:paraId="020EAF39" w14:textId="25627927" w:rsidR="00CB7A1F" w:rsidRPr="003F1091" w:rsidRDefault="00B60E9F" w:rsidP="003F1091">
      <w:pPr>
        <w:jc w:val="center"/>
        <w:rPr>
          <w:rFonts w:ascii="Corbel" w:hAnsi="Corbel"/>
          <w:b/>
          <w:sz w:val="48"/>
          <w:szCs w:val="40"/>
        </w:rPr>
      </w:pPr>
      <w:r>
        <w:rPr>
          <w:rFonts w:ascii="Corbel" w:hAnsi="Corbel"/>
          <w:b/>
          <w:sz w:val="48"/>
          <w:szCs w:val="40"/>
        </w:rPr>
        <w:t xml:space="preserve">Mirror Words </w:t>
      </w:r>
      <w:r w:rsidR="005A0BAC">
        <w:rPr>
          <w:rFonts w:ascii="Corbel" w:hAnsi="Corbel"/>
          <w:b/>
          <w:sz w:val="48"/>
          <w:szCs w:val="40"/>
        </w:rPr>
        <w:t>Implementation</w:t>
      </w:r>
    </w:p>
    <w:p w14:paraId="7BB2AC27" w14:textId="5404FAF9" w:rsidR="00CB7A1F" w:rsidRPr="00182C03" w:rsidRDefault="003F1091" w:rsidP="00CB7A1F">
      <w:pPr>
        <w:jc w:val="center"/>
        <w:rPr>
          <w:rFonts w:ascii="Corbel" w:hAnsi="Corbel"/>
          <w:b/>
          <w:i/>
          <w:sz w:val="28"/>
        </w:rPr>
      </w:pPr>
      <w:r>
        <w:rPr>
          <w:rFonts w:ascii="Corbel" w:hAnsi="Corbel"/>
          <w:b/>
          <w:i/>
          <w:sz w:val="28"/>
        </w:rPr>
        <w:t>03</w:t>
      </w:r>
      <w:r w:rsidR="00CB7A1F">
        <w:rPr>
          <w:rFonts w:ascii="Corbel" w:hAnsi="Corbel"/>
          <w:b/>
          <w:i/>
          <w:sz w:val="28"/>
        </w:rPr>
        <w:t>/</w:t>
      </w:r>
      <w:r>
        <w:rPr>
          <w:rFonts w:ascii="Corbel" w:hAnsi="Corbel"/>
          <w:b/>
          <w:i/>
          <w:sz w:val="28"/>
        </w:rPr>
        <w:t>12</w:t>
      </w:r>
      <w:r w:rsidR="00CB7A1F">
        <w:rPr>
          <w:rFonts w:ascii="Corbel" w:hAnsi="Corbel"/>
          <w:b/>
          <w:i/>
          <w:sz w:val="28"/>
        </w:rPr>
        <w:t>/2022</w:t>
      </w:r>
    </w:p>
    <w:p w14:paraId="0864C460" w14:textId="77777777" w:rsidR="00CB7A1F" w:rsidRDefault="00CB7A1F" w:rsidP="00CB7A1F"/>
    <w:p w14:paraId="337AC8B0" w14:textId="77777777" w:rsidR="00CF2F93" w:rsidRPr="00315DB0" w:rsidRDefault="00CF2F93" w:rsidP="00315DB0">
      <w:pPr>
        <w:jc w:val="center"/>
        <w:rPr>
          <w:rFonts w:ascii="Corbel" w:hAnsi="Corbel"/>
        </w:rPr>
      </w:pPr>
    </w:p>
    <w:p w14:paraId="0871D0EC" w14:textId="77777777" w:rsidR="00CF2F93" w:rsidRPr="00315DB0" w:rsidRDefault="00CF2F93" w:rsidP="00223731">
      <w:pPr>
        <w:rPr>
          <w:rFonts w:ascii="Corbel" w:hAnsi="Corbel"/>
        </w:rPr>
      </w:pPr>
    </w:p>
    <w:p w14:paraId="11689E11" w14:textId="77777777" w:rsidR="00CF2F93" w:rsidRPr="00315DB0" w:rsidRDefault="00CF2F93" w:rsidP="00223731">
      <w:pPr>
        <w:rPr>
          <w:rFonts w:ascii="Corbel" w:hAnsi="Corbel"/>
        </w:rPr>
      </w:pPr>
    </w:p>
    <w:p w14:paraId="7584ABB8" w14:textId="77777777" w:rsidR="00CF2F93" w:rsidRPr="00315DB0" w:rsidRDefault="00CF2F93" w:rsidP="00223731">
      <w:pPr>
        <w:rPr>
          <w:rFonts w:ascii="Corbel" w:hAnsi="Corbel"/>
        </w:rPr>
      </w:pPr>
    </w:p>
    <w:p w14:paraId="7DBC9EDC" w14:textId="77777777" w:rsidR="00CF2F93" w:rsidRPr="00315DB0" w:rsidRDefault="00CF2F93" w:rsidP="00223731">
      <w:pPr>
        <w:rPr>
          <w:rFonts w:ascii="Corbel" w:hAnsi="Corbel"/>
        </w:rPr>
      </w:pPr>
    </w:p>
    <w:p w14:paraId="48276937" w14:textId="77777777" w:rsidR="00CF2F93" w:rsidRPr="00315DB0" w:rsidRDefault="00CF2F93" w:rsidP="00223731">
      <w:pPr>
        <w:rPr>
          <w:rFonts w:ascii="Corbel" w:hAnsi="Corbel"/>
        </w:rPr>
      </w:pPr>
    </w:p>
    <w:p w14:paraId="2AFC303C" w14:textId="77777777" w:rsidR="00634EAA" w:rsidRPr="00315DB0" w:rsidRDefault="00634EAA" w:rsidP="00223731">
      <w:pPr>
        <w:rPr>
          <w:rFonts w:ascii="Corbel" w:hAnsi="Corbel"/>
        </w:rPr>
      </w:pPr>
    </w:p>
    <w:p w14:paraId="27D32BB0" w14:textId="77777777" w:rsidR="00A86D1F" w:rsidRPr="00315DB0" w:rsidRDefault="00A86D1F" w:rsidP="00223731">
      <w:pPr>
        <w:rPr>
          <w:rFonts w:ascii="Corbel" w:hAnsi="Corbel"/>
        </w:rPr>
      </w:pPr>
    </w:p>
    <w:p w14:paraId="6B3FDA1F" w14:textId="77777777" w:rsidR="00A86D1F" w:rsidRPr="00315DB0" w:rsidRDefault="00A86D1F" w:rsidP="00223731">
      <w:pPr>
        <w:rPr>
          <w:rFonts w:ascii="Corbel" w:hAnsi="Corbel"/>
        </w:rPr>
      </w:pPr>
    </w:p>
    <w:p w14:paraId="0B9FD9A4" w14:textId="77777777" w:rsidR="00F97EFE" w:rsidRPr="00315DB0" w:rsidRDefault="00F97EFE" w:rsidP="00223731">
      <w:pPr>
        <w:rPr>
          <w:rFonts w:ascii="Corbel" w:hAnsi="Corbel"/>
        </w:rPr>
      </w:pPr>
    </w:p>
    <w:p w14:paraId="0E6D1E28" w14:textId="77777777" w:rsidR="0091585E" w:rsidRDefault="0091585E">
      <w:pPr>
        <w:rPr>
          <w:rFonts w:ascii="Corbel" w:hAnsi="Corbel"/>
        </w:rPr>
      </w:pPr>
      <w:r>
        <w:rPr>
          <w:rFonts w:ascii="Corbel" w:hAnsi="Corbel"/>
        </w:rPr>
        <w:br w:type="page"/>
      </w:r>
    </w:p>
    <w:p w14:paraId="0B2A9324" w14:textId="77777777" w:rsidR="00F97EFE" w:rsidRPr="00315DB0" w:rsidRDefault="00F97EFE" w:rsidP="00223731">
      <w:pPr>
        <w:rPr>
          <w:rFonts w:ascii="Corbel" w:hAnsi="Corbel"/>
        </w:rPr>
      </w:pPr>
    </w:p>
    <w:p w14:paraId="7B5B7ECD" w14:textId="77777777" w:rsidR="00CF2F93" w:rsidRPr="00315DB0" w:rsidRDefault="00CF2F93" w:rsidP="00395146">
      <w:pPr>
        <w:jc w:val="center"/>
        <w:rPr>
          <w:rFonts w:ascii="Corbel" w:hAnsi="Corbel"/>
          <w:b/>
          <w:i/>
          <w:sz w:val="30"/>
          <w:szCs w:val="30"/>
        </w:rPr>
      </w:pPr>
      <w:bookmarkStart w:id="0" w:name="_Toc287193516"/>
      <w:r w:rsidRPr="00315DB0">
        <w:rPr>
          <w:rFonts w:ascii="Corbel" w:hAnsi="Corbel"/>
          <w:b/>
          <w:i/>
          <w:sz w:val="30"/>
          <w:szCs w:val="30"/>
        </w:rPr>
        <w:t>Table of Content</w:t>
      </w:r>
      <w:bookmarkEnd w:id="0"/>
      <w:r w:rsidR="0091585E">
        <w:rPr>
          <w:rFonts w:ascii="Corbel" w:hAnsi="Corbel"/>
          <w:b/>
          <w:i/>
          <w:sz w:val="30"/>
          <w:szCs w:val="30"/>
        </w:rPr>
        <w:t>s</w:t>
      </w:r>
    </w:p>
    <w:p w14:paraId="001C7D8E" w14:textId="77777777" w:rsidR="00CF2F93" w:rsidRPr="00315DB0" w:rsidRDefault="00CF2F93" w:rsidP="00223731">
      <w:pPr>
        <w:rPr>
          <w:rFonts w:ascii="Corbel" w:hAnsi="Corbel"/>
        </w:rPr>
      </w:pPr>
    </w:p>
    <w:p w14:paraId="60096675" w14:textId="77777777" w:rsidR="00CF2F93" w:rsidRPr="00315DB0" w:rsidRDefault="00CF2F93" w:rsidP="00223731">
      <w:pPr>
        <w:rPr>
          <w:rFonts w:ascii="Corbel" w:hAnsi="Corbel"/>
        </w:rPr>
      </w:pPr>
    </w:p>
    <w:p w14:paraId="4A2A8ADF" w14:textId="2E031C71" w:rsidR="00897AC9" w:rsidRDefault="0039514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315DB0">
        <w:rPr>
          <w:rFonts w:ascii="Corbel" w:hAnsi="Corbel"/>
          <w:b w:val="0"/>
        </w:rPr>
        <w:fldChar w:fldCharType="begin"/>
      </w:r>
      <w:r w:rsidRPr="00315DB0">
        <w:rPr>
          <w:rFonts w:ascii="Corbel" w:hAnsi="Corbel"/>
        </w:rPr>
        <w:instrText>TOC \o "1-3" \h \z \u</w:instrText>
      </w:r>
      <w:r w:rsidRPr="00315DB0">
        <w:rPr>
          <w:rFonts w:ascii="Corbel" w:hAnsi="Corbel"/>
          <w:b w:val="0"/>
        </w:rPr>
        <w:fldChar w:fldCharType="separate"/>
      </w:r>
      <w:hyperlink w:anchor="_Toc98006265" w:history="1">
        <w:r w:rsidR="00897AC9" w:rsidRPr="005A74DD">
          <w:rPr>
            <w:rStyle w:val="Hyperlink"/>
            <w:noProof/>
          </w:rPr>
          <w:t>1</w:t>
        </w:r>
        <w:r w:rsidR="00897AC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897AC9" w:rsidRPr="005A74DD">
          <w:rPr>
            <w:rStyle w:val="Hyperlink"/>
            <w:noProof/>
          </w:rPr>
          <w:t>Introduction</w:t>
        </w:r>
        <w:r w:rsidR="00897AC9">
          <w:rPr>
            <w:noProof/>
            <w:webHidden/>
          </w:rPr>
          <w:tab/>
        </w:r>
        <w:r w:rsidR="00897AC9">
          <w:rPr>
            <w:noProof/>
            <w:webHidden/>
          </w:rPr>
          <w:fldChar w:fldCharType="begin"/>
        </w:r>
        <w:r w:rsidR="00897AC9">
          <w:rPr>
            <w:noProof/>
            <w:webHidden/>
          </w:rPr>
          <w:instrText xml:space="preserve"> PAGEREF _Toc98006265 \h </w:instrText>
        </w:r>
        <w:r w:rsidR="00897AC9">
          <w:rPr>
            <w:noProof/>
            <w:webHidden/>
          </w:rPr>
        </w:r>
        <w:r w:rsidR="00897AC9">
          <w:rPr>
            <w:noProof/>
            <w:webHidden/>
          </w:rPr>
          <w:fldChar w:fldCharType="separate"/>
        </w:r>
        <w:r w:rsidR="00897AC9">
          <w:rPr>
            <w:noProof/>
            <w:webHidden/>
          </w:rPr>
          <w:t>3</w:t>
        </w:r>
        <w:r w:rsidR="00897AC9">
          <w:rPr>
            <w:noProof/>
            <w:webHidden/>
          </w:rPr>
          <w:fldChar w:fldCharType="end"/>
        </w:r>
      </w:hyperlink>
    </w:p>
    <w:p w14:paraId="5D1E7503" w14:textId="1B660BCD" w:rsidR="00897AC9" w:rsidRDefault="00897AC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006266" w:history="1">
        <w:r w:rsidRPr="005A74DD">
          <w:rPr>
            <w:rStyle w:val="Hyperlink"/>
            <w:rFonts w:ascii="Calibri Light" w:hAnsi="Calibri Light" w:cs="Calibri Light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A74DD">
          <w:rPr>
            <w:rStyle w:val="Hyperlink"/>
            <w:noProof/>
          </w:rPr>
          <w:t>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7BD26C" w14:textId="03ABFEE9" w:rsidR="00897AC9" w:rsidRDefault="00897AC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006267" w:history="1">
        <w:r w:rsidRPr="005A74D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A74DD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B99D80" w14:textId="4D446D5F" w:rsidR="00395146" w:rsidRPr="00315DB0" w:rsidRDefault="00395146">
      <w:pPr>
        <w:rPr>
          <w:rFonts w:ascii="Corbel" w:hAnsi="Corbel"/>
          <w:b/>
          <w:bCs/>
          <w:noProof/>
        </w:rPr>
      </w:pPr>
      <w:r w:rsidRPr="00315DB0">
        <w:rPr>
          <w:rFonts w:ascii="Corbel" w:hAnsi="Corbel"/>
          <w:b/>
          <w:bCs/>
          <w:noProof/>
        </w:rPr>
        <w:fldChar w:fldCharType="end"/>
      </w:r>
    </w:p>
    <w:p w14:paraId="18DBFFA9" w14:textId="77777777" w:rsidR="00395146" w:rsidRPr="00315DB0" w:rsidRDefault="00395146">
      <w:pPr>
        <w:rPr>
          <w:rFonts w:ascii="Corbel" w:hAnsi="Corbel"/>
        </w:rPr>
      </w:pPr>
      <w:r w:rsidRPr="00315DB0">
        <w:rPr>
          <w:rFonts w:ascii="Corbel" w:hAnsi="Corbel"/>
        </w:rPr>
        <w:br w:type="page"/>
      </w:r>
    </w:p>
    <w:p w14:paraId="08804EF1" w14:textId="35C5BB38" w:rsidR="00816533" w:rsidRDefault="00DC36E2" w:rsidP="00202C3C">
      <w:pPr>
        <w:pStyle w:val="Heading1"/>
      </w:pPr>
      <w:bookmarkStart w:id="1" w:name="_Toc98006265"/>
      <w:r>
        <w:lastRenderedPageBreak/>
        <w:t>Introduction</w:t>
      </w:r>
      <w:bookmarkEnd w:id="1"/>
    </w:p>
    <w:p w14:paraId="7DAC2E01" w14:textId="7709E0F7" w:rsidR="00202C3C" w:rsidRDefault="00202C3C" w:rsidP="00202C3C">
      <w:pPr>
        <w:rPr>
          <w:lang w:val="en-GB"/>
        </w:rPr>
      </w:pPr>
      <w:r>
        <w:rPr>
          <w:lang w:val="en-GB"/>
        </w:rPr>
        <w:t xml:space="preserve">This package is a </w:t>
      </w:r>
      <w:r w:rsidRPr="00202C3C">
        <w:rPr>
          <w:lang w:val="en-GB"/>
        </w:rPr>
        <w:t>collection of functions to support reversing the characters within the words of a sentence</w:t>
      </w:r>
      <w:r>
        <w:rPr>
          <w:lang w:val="en-GB"/>
        </w:rPr>
        <w:t>.</w:t>
      </w:r>
    </w:p>
    <w:p w14:paraId="51085E2A" w14:textId="4911439B" w:rsidR="00202C3C" w:rsidRDefault="00202C3C" w:rsidP="00202C3C">
      <w:pPr>
        <w:rPr>
          <w:lang w:val="en-GB"/>
        </w:rPr>
      </w:pPr>
    </w:p>
    <w:p w14:paraId="365B5CB0" w14:textId="4C26FA7B" w:rsidR="00202C3C" w:rsidRPr="00202C3C" w:rsidRDefault="00202C3C" w:rsidP="00202C3C">
      <w:pPr>
        <w:rPr>
          <w:lang w:val="en-GB"/>
        </w:rPr>
      </w:pPr>
      <w:r>
        <w:rPr>
          <w:lang w:val="en-GB"/>
        </w:rPr>
        <w:t>The key challenge of this exercise is preserving the original word order</w:t>
      </w:r>
      <w:r w:rsidR="00415E0F">
        <w:rPr>
          <w:lang w:val="en-GB"/>
        </w:rPr>
        <w:t xml:space="preserve"> in the sentence, </w:t>
      </w:r>
      <w:r w:rsidR="00CB1658">
        <w:rPr>
          <w:lang w:val="en-GB"/>
        </w:rPr>
        <w:t xml:space="preserve">as well as correctly handling the desired </w:t>
      </w:r>
      <w:proofErr w:type="spellStart"/>
      <w:r w:rsidR="00CB1658">
        <w:rPr>
          <w:lang w:val="en-GB"/>
        </w:rPr>
        <w:t>delimeters</w:t>
      </w:r>
      <w:proofErr w:type="spellEnd"/>
      <w:r w:rsidR="00CB1658">
        <w:rPr>
          <w:lang w:val="en-GB"/>
        </w:rPr>
        <w:t>.</w:t>
      </w:r>
    </w:p>
    <w:p w14:paraId="6839F32F" w14:textId="77777777" w:rsidR="00DC36E2" w:rsidRDefault="00DC36E2" w:rsidP="00EF56BC">
      <w:pPr>
        <w:pStyle w:val="Heading1"/>
        <w:rPr>
          <w:rFonts w:ascii="Calibri Light" w:hAnsi="Calibri Light" w:cs="Calibri Light"/>
          <w:sz w:val="32"/>
          <w:szCs w:val="32"/>
        </w:rPr>
      </w:pPr>
      <w:bookmarkStart w:id="2" w:name="_Toc98006266"/>
      <w:r>
        <w:t>Requirements:</w:t>
      </w:r>
      <w:bookmarkEnd w:id="2"/>
    </w:p>
    <w:p w14:paraId="4130DA72" w14:textId="77777777" w:rsidR="00CB7A1F" w:rsidRDefault="00DC36E2" w:rsidP="00CB7A1F">
      <w:pPr>
        <w:pStyle w:val="ListParagraph"/>
        <w:numPr>
          <w:ilvl w:val="0"/>
          <w:numId w:val="4"/>
        </w:numPr>
      </w:pPr>
      <w:r>
        <w:t>Python Version &gt;= 3.6.0</w:t>
      </w:r>
    </w:p>
    <w:p w14:paraId="797620BC" w14:textId="3D44DFE6" w:rsidR="00DC36E2" w:rsidRDefault="00DC36E2" w:rsidP="00EF56BC">
      <w:pPr>
        <w:pStyle w:val="Heading1"/>
      </w:pPr>
      <w:bookmarkStart w:id="3" w:name="_Toc98006267"/>
      <w:r>
        <w:t>Testing</w:t>
      </w:r>
      <w:bookmarkEnd w:id="3"/>
    </w:p>
    <w:p w14:paraId="4643A4E0" w14:textId="7AB49C03" w:rsidR="009858D9" w:rsidRDefault="00CB7A1F" w:rsidP="00AB4730">
      <w:r>
        <w:t xml:space="preserve">To ensure the </w:t>
      </w:r>
      <w:r w:rsidR="00676661">
        <w:t>c</w:t>
      </w:r>
      <w:r>
        <w:t>ode is performing as expected, you may run the following unit test from ‘…</w:t>
      </w:r>
      <w:r w:rsidRPr="00CB7A1F">
        <w:rPr>
          <w:rFonts w:asciiTheme="majorHAnsi" w:hAnsiTheme="majorHAnsi" w:cstheme="majorHAnsi"/>
        </w:rPr>
        <w:t>\</w:t>
      </w:r>
      <w:r w:rsidR="00CF02D3">
        <w:t>mirror_words</w:t>
      </w:r>
      <w:r w:rsidR="00FD512A">
        <w:t>’ folder:</w:t>
      </w:r>
      <w:r>
        <w:tab/>
      </w:r>
    </w:p>
    <w:p w14:paraId="5A65C552" w14:textId="77777777" w:rsidR="009858D9" w:rsidRDefault="009858D9" w:rsidP="009858D9">
      <w:pPr>
        <w:ind w:firstLine="720"/>
        <w:rPr>
          <w:rFonts w:ascii="Courier New" w:hAnsi="Courier New" w:cs="Courier New"/>
        </w:rPr>
      </w:pPr>
    </w:p>
    <w:p w14:paraId="4FF38BCD" w14:textId="4FECAAA6" w:rsidR="00CB7A1F" w:rsidRDefault="00CB7A1F" w:rsidP="009858D9">
      <w:pPr>
        <w:ind w:firstLine="720"/>
        <w:rPr>
          <w:rFonts w:ascii="Courier New" w:hAnsi="Courier New" w:cs="Courier New"/>
        </w:rPr>
      </w:pPr>
      <w:r w:rsidRPr="009858D9">
        <w:rPr>
          <w:rFonts w:ascii="Courier New" w:hAnsi="Courier New" w:cs="Courier New"/>
          <w:highlight w:val="lightGray"/>
        </w:rPr>
        <w:t>&gt;&gt; python test</w:t>
      </w:r>
      <w:r w:rsidR="00676661">
        <w:rPr>
          <w:rFonts w:ascii="Courier New" w:hAnsi="Courier New" w:cs="Courier New"/>
          <w:highlight w:val="lightGray"/>
        </w:rPr>
        <w:t>_</w:t>
      </w:r>
      <w:r w:rsidR="006512CF">
        <w:rPr>
          <w:rFonts w:ascii="Courier New" w:hAnsi="Courier New" w:cs="Courier New"/>
          <w:highlight w:val="lightGray"/>
        </w:rPr>
        <w:t>mirror_words</w:t>
      </w:r>
      <w:r w:rsidRPr="009858D9">
        <w:rPr>
          <w:rFonts w:ascii="Courier New" w:hAnsi="Courier New" w:cs="Courier New"/>
          <w:highlight w:val="lightGray"/>
        </w:rPr>
        <w:t>.py</w:t>
      </w:r>
    </w:p>
    <w:p w14:paraId="0CDD9542" w14:textId="77777777" w:rsidR="009858D9" w:rsidRDefault="009858D9" w:rsidP="009858D9">
      <w:pPr>
        <w:ind w:firstLine="720"/>
      </w:pPr>
    </w:p>
    <w:p w14:paraId="2A6FCB3A" w14:textId="74C1B49D" w:rsidR="00CB7A1F" w:rsidRDefault="00CB7A1F" w:rsidP="00AB4730">
      <w:r>
        <w:t>Output</w:t>
      </w:r>
      <w:r w:rsidR="006512CF">
        <w:t xml:space="preserve"> of</w:t>
      </w:r>
      <w:r>
        <w:t xml:space="preserve"> the tests should complete successfully indicated by the ‘OK’ as can be seen below.</w:t>
      </w:r>
    </w:p>
    <w:p w14:paraId="29BF6D75" w14:textId="7C694D33" w:rsidR="00562C0E" w:rsidRDefault="00BA40A2" w:rsidP="00AB4730">
      <w:r>
        <w:rPr>
          <w:noProof/>
        </w:rPr>
        <w:drawing>
          <wp:inline distT="0" distB="0" distL="0" distR="0" wp14:anchorId="6A1831B7" wp14:editId="321D2BD3">
            <wp:extent cx="6240096" cy="666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97" cy="66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2F86" w14:textId="2F8F8AD5" w:rsidR="00CB7A1F" w:rsidRDefault="00CB7A1F" w:rsidP="00AB4730"/>
    <w:p w14:paraId="5D53AE8F" w14:textId="77777777" w:rsidR="00CB7A1F" w:rsidRDefault="00CB7A1F" w:rsidP="00AB4730"/>
    <w:p w14:paraId="31448376" w14:textId="0FA93BA7" w:rsidR="00DD4CE1" w:rsidRDefault="00DD4CE1" w:rsidP="00DD4CE1"/>
    <w:sectPr w:rsidR="00DD4CE1" w:rsidSect="0026308D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DAB0" w14:textId="77777777" w:rsidR="008161BC" w:rsidRDefault="008161BC" w:rsidP="00223731">
      <w:pPr>
        <w:pStyle w:val="Header-Table"/>
      </w:pPr>
      <w:r>
        <w:separator/>
      </w:r>
    </w:p>
  </w:endnote>
  <w:endnote w:type="continuationSeparator" w:id="0">
    <w:p w14:paraId="3127589F" w14:textId="77777777" w:rsidR="008161BC" w:rsidRDefault="008161BC" w:rsidP="00223731">
      <w:pPr>
        <w:pStyle w:val="Header-Tab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E44F" w14:textId="3ECB7816" w:rsidR="007872B6" w:rsidRPr="00223731" w:rsidRDefault="00442607" w:rsidP="00223731">
    <w:pPr>
      <w:pStyle w:val="Footer"/>
    </w:pPr>
    <w:r w:rsidRPr="00725756">
      <w:rPr>
        <w:rStyle w:val="PageNumber"/>
      </w:rPr>
      <w:fldChar w:fldCharType="begin"/>
    </w:r>
    <w:r w:rsidRPr="00725756">
      <w:rPr>
        <w:rStyle w:val="PageNumber"/>
      </w:rPr>
      <w:instrText xml:space="preserve"> </w:instrText>
    </w:r>
    <w:r w:rsidR="00395146">
      <w:rPr>
        <w:rStyle w:val="PageNumber"/>
      </w:rPr>
      <w:instrText>PAGE</w:instrText>
    </w:r>
    <w:r w:rsidRPr="00725756">
      <w:rPr>
        <w:rStyle w:val="PageNumber"/>
      </w:rPr>
      <w:instrText xml:space="preserve"> </w:instrText>
    </w:r>
    <w:r w:rsidRPr="00725756">
      <w:rPr>
        <w:rStyle w:val="PageNumber"/>
      </w:rPr>
      <w:fldChar w:fldCharType="separate"/>
    </w:r>
    <w:r w:rsidR="00082520">
      <w:rPr>
        <w:rStyle w:val="PageNumber"/>
        <w:noProof/>
      </w:rPr>
      <w:t>5</w:t>
    </w:r>
    <w:r w:rsidRPr="00725756">
      <w:rPr>
        <w:rStyle w:val="PageNumber"/>
      </w:rPr>
      <w:fldChar w:fldCharType="end"/>
    </w:r>
    <w:r w:rsidR="006E43E0" w:rsidRPr="00725756">
      <w:rPr>
        <w:rStyle w:val="PageNumber"/>
      </w:rPr>
      <w:t>/</w:t>
    </w:r>
    <w:r w:rsidR="006E43E0" w:rsidRPr="00725756">
      <w:rPr>
        <w:rStyle w:val="PageNumber"/>
      </w:rPr>
      <w:fldChar w:fldCharType="begin"/>
    </w:r>
    <w:r w:rsidR="006E43E0" w:rsidRPr="00725756">
      <w:rPr>
        <w:rStyle w:val="PageNumber"/>
      </w:rPr>
      <w:instrText xml:space="preserve"> </w:instrText>
    </w:r>
    <w:r w:rsidR="00395146">
      <w:rPr>
        <w:rStyle w:val="PageNumber"/>
      </w:rPr>
      <w:instrText>NUMPAGES</w:instrText>
    </w:r>
    <w:r w:rsidR="006E43E0" w:rsidRPr="00725756">
      <w:rPr>
        <w:rStyle w:val="PageNumber"/>
      </w:rPr>
      <w:instrText xml:space="preserve">   \* MERGEFORMAT </w:instrText>
    </w:r>
    <w:r w:rsidR="006E43E0" w:rsidRPr="00725756">
      <w:rPr>
        <w:rStyle w:val="PageNumber"/>
      </w:rPr>
      <w:fldChar w:fldCharType="separate"/>
    </w:r>
    <w:r w:rsidR="00082520">
      <w:rPr>
        <w:rStyle w:val="PageNumber"/>
        <w:noProof/>
      </w:rPr>
      <w:t>6</w:t>
    </w:r>
    <w:r w:rsidR="006E43E0" w:rsidRPr="0072575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4069" w14:textId="77777777" w:rsidR="008161BC" w:rsidRDefault="008161BC" w:rsidP="00223731">
      <w:pPr>
        <w:pStyle w:val="Header-Table"/>
      </w:pPr>
      <w:r>
        <w:separator/>
      </w:r>
    </w:p>
  </w:footnote>
  <w:footnote w:type="continuationSeparator" w:id="0">
    <w:p w14:paraId="6B785592" w14:textId="77777777" w:rsidR="008161BC" w:rsidRDefault="008161BC" w:rsidP="00223731">
      <w:pPr>
        <w:pStyle w:val="Header-Tab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EB07" w14:textId="657FB498" w:rsidR="0026308D" w:rsidRPr="00315DB0" w:rsidRDefault="0026308D" w:rsidP="00315DB0">
    <w:pPr>
      <w:pStyle w:val="Header"/>
      <w:jc w:val="both"/>
      <w:rPr>
        <w:rFonts w:ascii="Corbel" w:hAnsi="Corbe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142B5FAC"/>
    <w:multiLevelType w:val="hybridMultilevel"/>
    <w:tmpl w:val="4A7AAD16"/>
    <w:lvl w:ilvl="0" w:tplc="227C48C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024F"/>
    <w:multiLevelType w:val="hybridMultilevel"/>
    <w:tmpl w:val="C0761EA0"/>
    <w:lvl w:ilvl="0" w:tplc="BABA21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10BF0"/>
    <w:multiLevelType w:val="hybridMultilevel"/>
    <w:tmpl w:val="215E8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DCD"/>
    <w:multiLevelType w:val="hybridMultilevel"/>
    <w:tmpl w:val="69E272B4"/>
    <w:lvl w:ilvl="0" w:tplc="A2D8D54C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F1199"/>
    <w:multiLevelType w:val="hybridMultilevel"/>
    <w:tmpl w:val="B7F610FC"/>
    <w:lvl w:ilvl="0" w:tplc="2862B8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6E36"/>
    <w:multiLevelType w:val="hybridMultilevel"/>
    <w:tmpl w:val="54D6004C"/>
    <w:lvl w:ilvl="0" w:tplc="D008495E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F4CD5"/>
    <w:multiLevelType w:val="multilevel"/>
    <w:tmpl w:val="CAEA0546"/>
    <w:styleLink w:val="Style1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8" w15:restartNumberingAfterBreak="0">
    <w:nsid w:val="6B3C2A68"/>
    <w:multiLevelType w:val="multilevel"/>
    <w:tmpl w:val="19D454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FE5049C"/>
    <w:multiLevelType w:val="multilevel"/>
    <w:tmpl w:val="630050F0"/>
    <w:styleLink w:val="Style2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5E"/>
    <w:rsid w:val="00002F6E"/>
    <w:rsid w:val="00014DDF"/>
    <w:rsid w:val="0002659E"/>
    <w:rsid w:val="00032696"/>
    <w:rsid w:val="00037103"/>
    <w:rsid w:val="000402F7"/>
    <w:rsid w:val="00040339"/>
    <w:rsid w:val="0004339D"/>
    <w:rsid w:val="0004649D"/>
    <w:rsid w:val="00046584"/>
    <w:rsid w:val="00046A44"/>
    <w:rsid w:val="00053230"/>
    <w:rsid w:val="00054457"/>
    <w:rsid w:val="00055993"/>
    <w:rsid w:val="0005638C"/>
    <w:rsid w:val="00056C12"/>
    <w:rsid w:val="0006069F"/>
    <w:rsid w:val="0006111D"/>
    <w:rsid w:val="000622E1"/>
    <w:rsid w:val="00062460"/>
    <w:rsid w:val="00065C83"/>
    <w:rsid w:val="0006741E"/>
    <w:rsid w:val="00070502"/>
    <w:rsid w:val="00075337"/>
    <w:rsid w:val="000806F2"/>
    <w:rsid w:val="00082520"/>
    <w:rsid w:val="00090F7B"/>
    <w:rsid w:val="00093134"/>
    <w:rsid w:val="00093CE5"/>
    <w:rsid w:val="000941CD"/>
    <w:rsid w:val="000943E3"/>
    <w:rsid w:val="000947B7"/>
    <w:rsid w:val="0009603E"/>
    <w:rsid w:val="000A76D0"/>
    <w:rsid w:val="000B3482"/>
    <w:rsid w:val="000B62EB"/>
    <w:rsid w:val="000B66AD"/>
    <w:rsid w:val="000C33D2"/>
    <w:rsid w:val="000C74CD"/>
    <w:rsid w:val="000D1893"/>
    <w:rsid w:val="000D347E"/>
    <w:rsid w:val="000D560F"/>
    <w:rsid w:val="000D73DB"/>
    <w:rsid w:val="000D7C24"/>
    <w:rsid w:val="000E17E8"/>
    <w:rsid w:val="000E2EBA"/>
    <w:rsid w:val="000E3E2C"/>
    <w:rsid w:val="000E6CB3"/>
    <w:rsid w:val="000F03F2"/>
    <w:rsid w:val="000F38A0"/>
    <w:rsid w:val="000F3EBB"/>
    <w:rsid w:val="000F566F"/>
    <w:rsid w:val="000F5DD9"/>
    <w:rsid w:val="000F62B2"/>
    <w:rsid w:val="00100A52"/>
    <w:rsid w:val="0010156C"/>
    <w:rsid w:val="001149C7"/>
    <w:rsid w:val="001203E8"/>
    <w:rsid w:val="00121DD9"/>
    <w:rsid w:val="00125790"/>
    <w:rsid w:val="00125B41"/>
    <w:rsid w:val="00127081"/>
    <w:rsid w:val="00132380"/>
    <w:rsid w:val="00132E03"/>
    <w:rsid w:val="00134136"/>
    <w:rsid w:val="00144F6E"/>
    <w:rsid w:val="00152D5F"/>
    <w:rsid w:val="00153281"/>
    <w:rsid w:val="00153C62"/>
    <w:rsid w:val="00155540"/>
    <w:rsid w:val="00160ACE"/>
    <w:rsid w:val="001635DD"/>
    <w:rsid w:val="00180F45"/>
    <w:rsid w:val="00184711"/>
    <w:rsid w:val="0019063B"/>
    <w:rsid w:val="00192289"/>
    <w:rsid w:val="001926BA"/>
    <w:rsid w:val="0019462B"/>
    <w:rsid w:val="001A0A3E"/>
    <w:rsid w:val="001A1536"/>
    <w:rsid w:val="001B030A"/>
    <w:rsid w:val="001C1EFC"/>
    <w:rsid w:val="001C75A7"/>
    <w:rsid w:val="001D5C5C"/>
    <w:rsid w:val="001E2BE2"/>
    <w:rsid w:val="001E52F1"/>
    <w:rsid w:val="001F2EDC"/>
    <w:rsid w:val="002016CF"/>
    <w:rsid w:val="00201AA9"/>
    <w:rsid w:val="00202C3C"/>
    <w:rsid w:val="00203BC1"/>
    <w:rsid w:val="00207862"/>
    <w:rsid w:val="00207AC2"/>
    <w:rsid w:val="00213289"/>
    <w:rsid w:val="00216E09"/>
    <w:rsid w:val="00217E48"/>
    <w:rsid w:val="00223731"/>
    <w:rsid w:val="002269F6"/>
    <w:rsid w:val="002334B8"/>
    <w:rsid w:val="00240EAB"/>
    <w:rsid w:val="00243ED6"/>
    <w:rsid w:val="0024591E"/>
    <w:rsid w:val="00253D88"/>
    <w:rsid w:val="002546F4"/>
    <w:rsid w:val="0026308D"/>
    <w:rsid w:val="002641B4"/>
    <w:rsid w:val="00274B8E"/>
    <w:rsid w:val="0028145B"/>
    <w:rsid w:val="00283939"/>
    <w:rsid w:val="00283DFC"/>
    <w:rsid w:val="00284E38"/>
    <w:rsid w:val="0029667B"/>
    <w:rsid w:val="002A4353"/>
    <w:rsid w:val="002A491C"/>
    <w:rsid w:val="002E2BF0"/>
    <w:rsid w:val="002E3140"/>
    <w:rsid w:val="002E3C77"/>
    <w:rsid w:val="002E54D2"/>
    <w:rsid w:val="002E5607"/>
    <w:rsid w:val="002E616C"/>
    <w:rsid w:val="002E7058"/>
    <w:rsid w:val="002F30D7"/>
    <w:rsid w:val="002F4A75"/>
    <w:rsid w:val="00300BC9"/>
    <w:rsid w:val="00300C77"/>
    <w:rsid w:val="00306916"/>
    <w:rsid w:val="00315DB0"/>
    <w:rsid w:val="003171E4"/>
    <w:rsid w:val="003201BE"/>
    <w:rsid w:val="0032286A"/>
    <w:rsid w:val="00322AE3"/>
    <w:rsid w:val="00325DA5"/>
    <w:rsid w:val="00325E5C"/>
    <w:rsid w:val="0032675F"/>
    <w:rsid w:val="00331060"/>
    <w:rsid w:val="00346507"/>
    <w:rsid w:val="003568D9"/>
    <w:rsid w:val="00357CBA"/>
    <w:rsid w:val="00363222"/>
    <w:rsid w:val="0036530C"/>
    <w:rsid w:val="00367216"/>
    <w:rsid w:val="00367278"/>
    <w:rsid w:val="003718D1"/>
    <w:rsid w:val="00381CE9"/>
    <w:rsid w:val="00386EEF"/>
    <w:rsid w:val="00387912"/>
    <w:rsid w:val="0039364A"/>
    <w:rsid w:val="00395146"/>
    <w:rsid w:val="003957C9"/>
    <w:rsid w:val="00395B19"/>
    <w:rsid w:val="003A1E6E"/>
    <w:rsid w:val="003A2332"/>
    <w:rsid w:val="003A3D75"/>
    <w:rsid w:val="003B2C37"/>
    <w:rsid w:val="003B45F2"/>
    <w:rsid w:val="003B56ED"/>
    <w:rsid w:val="003C0487"/>
    <w:rsid w:val="003C468E"/>
    <w:rsid w:val="003C659A"/>
    <w:rsid w:val="003C66F6"/>
    <w:rsid w:val="003C6B6B"/>
    <w:rsid w:val="003C726D"/>
    <w:rsid w:val="003D0D5B"/>
    <w:rsid w:val="003D5EF3"/>
    <w:rsid w:val="003E0CAD"/>
    <w:rsid w:val="003E1DBE"/>
    <w:rsid w:val="003E4E26"/>
    <w:rsid w:val="003F0074"/>
    <w:rsid w:val="003F1091"/>
    <w:rsid w:val="004002D2"/>
    <w:rsid w:val="0040071E"/>
    <w:rsid w:val="00400C21"/>
    <w:rsid w:val="00410B1B"/>
    <w:rsid w:val="0041559E"/>
    <w:rsid w:val="00415E0F"/>
    <w:rsid w:val="00415E2C"/>
    <w:rsid w:val="00416A76"/>
    <w:rsid w:val="00416DED"/>
    <w:rsid w:val="004233BB"/>
    <w:rsid w:val="00431839"/>
    <w:rsid w:val="00436FE3"/>
    <w:rsid w:val="00440691"/>
    <w:rsid w:val="00442607"/>
    <w:rsid w:val="00444611"/>
    <w:rsid w:val="00446091"/>
    <w:rsid w:val="004466C7"/>
    <w:rsid w:val="00447470"/>
    <w:rsid w:val="00450791"/>
    <w:rsid w:val="00451016"/>
    <w:rsid w:val="0045276A"/>
    <w:rsid w:val="00452E54"/>
    <w:rsid w:val="00452EED"/>
    <w:rsid w:val="004532F5"/>
    <w:rsid w:val="004544CF"/>
    <w:rsid w:val="004619BA"/>
    <w:rsid w:val="00463415"/>
    <w:rsid w:val="0046370C"/>
    <w:rsid w:val="00465982"/>
    <w:rsid w:val="00466CBD"/>
    <w:rsid w:val="00467FF1"/>
    <w:rsid w:val="00471997"/>
    <w:rsid w:val="00482061"/>
    <w:rsid w:val="00492550"/>
    <w:rsid w:val="004A37D6"/>
    <w:rsid w:val="004B12DA"/>
    <w:rsid w:val="004B5861"/>
    <w:rsid w:val="004C13FA"/>
    <w:rsid w:val="004C3C27"/>
    <w:rsid w:val="004D1DC1"/>
    <w:rsid w:val="004D4257"/>
    <w:rsid w:val="004D5CAA"/>
    <w:rsid w:val="004D6115"/>
    <w:rsid w:val="004D7279"/>
    <w:rsid w:val="004E1B69"/>
    <w:rsid w:val="004E3C97"/>
    <w:rsid w:val="004E782A"/>
    <w:rsid w:val="004F7183"/>
    <w:rsid w:val="00506686"/>
    <w:rsid w:val="005069F9"/>
    <w:rsid w:val="005071F0"/>
    <w:rsid w:val="00512119"/>
    <w:rsid w:val="00517F98"/>
    <w:rsid w:val="00520D07"/>
    <w:rsid w:val="005211AF"/>
    <w:rsid w:val="00535AA8"/>
    <w:rsid w:val="00536E0A"/>
    <w:rsid w:val="00536F62"/>
    <w:rsid w:val="00542B23"/>
    <w:rsid w:val="00543094"/>
    <w:rsid w:val="005455E2"/>
    <w:rsid w:val="00550A72"/>
    <w:rsid w:val="0056242D"/>
    <w:rsid w:val="00562C0E"/>
    <w:rsid w:val="00564890"/>
    <w:rsid w:val="00566549"/>
    <w:rsid w:val="00574A86"/>
    <w:rsid w:val="00575479"/>
    <w:rsid w:val="00581535"/>
    <w:rsid w:val="00582D27"/>
    <w:rsid w:val="005862A1"/>
    <w:rsid w:val="00587D93"/>
    <w:rsid w:val="00591242"/>
    <w:rsid w:val="00591AC3"/>
    <w:rsid w:val="005946E7"/>
    <w:rsid w:val="005A022D"/>
    <w:rsid w:val="005A0BAC"/>
    <w:rsid w:val="005A2E50"/>
    <w:rsid w:val="005A6070"/>
    <w:rsid w:val="005B0BD3"/>
    <w:rsid w:val="005B0F0F"/>
    <w:rsid w:val="005B25FE"/>
    <w:rsid w:val="005B38FB"/>
    <w:rsid w:val="005B6915"/>
    <w:rsid w:val="005C4260"/>
    <w:rsid w:val="005C67B7"/>
    <w:rsid w:val="005D26E3"/>
    <w:rsid w:val="005D6D1E"/>
    <w:rsid w:val="005D7503"/>
    <w:rsid w:val="005E016A"/>
    <w:rsid w:val="005E2EC2"/>
    <w:rsid w:val="005E70B3"/>
    <w:rsid w:val="005F0F1B"/>
    <w:rsid w:val="005F5E65"/>
    <w:rsid w:val="006023D5"/>
    <w:rsid w:val="006052BD"/>
    <w:rsid w:val="00605426"/>
    <w:rsid w:val="00606234"/>
    <w:rsid w:val="00615C53"/>
    <w:rsid w:val="006175DE"/>
    <w:rsid w:val="00620813"/>
    <w:rsid w:val="0062113A"/>
    <w:rsid w:val="00627B85"/>
    <w:rsid w:val="00631C4A"/>
    <w:rsid w:val="00634EAA"/>
    <w:rsid w:val="006415E5"/>
    <w:rsid w:val="0064311F"/>
    <w:rsid w:val="00643889"/>
    <w:rsid w:val="006446E8"/>
    <w:rsid w:val="00647271"/>
    <w:rsid w:val="006512CF"/>
    <w:rsid w:val="00652156"/>
    <w:rsid w:val="0065390D"/>
    <w:rsid w:val="00660C55"/>
    <w:rsid w:val="00662499"/>
    <w:rsid w:val="006642D7"/>
    <w:rsid w:val="00664C60"/>
    <w:rsid w:val="00666799"/>
    <w:rsid w:val="006734D3"/>
    <w:rsid w:val="00676661"/>
    <w:rsid w:val="00677AB9"/>
    <w:rsid w:val="00681199"/>
    <w:rsid w:val="00683E4C"/>
    <w:rsid w:val="00684D08"/>
    <w:rsid w:val="006862C4"/>
    <w:rsid w:val="006871E0"/>
    <w:rsid w:val="006A1A69"/>
    <w:rsid w:val="006A3C5E"/>
    <w:rsid w:val="006A7421"/>
    <w:rsid w:val="006A742A"/>
    <w:rsid w:val="006B52AE"/>
    <w:rsid w:val="006C21EB"/>
    <w:rsid w:val="006C29A2"/>
    <w:rsid w:val="006C5504"/>
    <w:rsid w:val="006C55AA"/>
    <w:rsid w:val="006D12DC"/>
    <w:rsid w:val="006D2453"/>
    <w:rsid w:val="006D5C03"/>
    <w:rsid w:val="006E43E0"/>
    <w:rsid w:val="006E5434"/>
    <w:rsid w:val="006E7777"/>
    <w:rsid w:val="006F321E"/>
    <w:rsid w:val="006F5AF3"/>
    <w:rsid w:val="006F7D18"/>
    <w:rsid w:val="0070070C"/>
    <w:rsid w:val="00707149"/>
    <w:rsid w:val="007134B7"/>
    <w:rsid w:val="00716463"/>
    <w:rsid w:val="00716796"/>
    <w:rsid w:val="007167C1"/>
    <w:rsid w:val="0071704D"/>
    <w:rsid w:val="00725756"/>
    <w:rsid w:val="00727D6D"/>
    <w:rsid w:val="00730C65"/>
    <w:rsid w:val="007342AF"/>
    <w:rsid w:val="00740CEB"/>
    <w:rsid w:val="007441AB"/>
    <w:rsid w:val="00744BEE"/>
    <w:rsid w:val="00750D63"/>
    <w:rsid w:val="007530B0"/>
    <w:rsid w:val="00754D78"/>
    <w:rsid w:val="00757AAB"/>
    <w:rsid w:val="007617D3"/>
    <w:rsid w:val="00761BC2"/>
    <w:rsid w:val="00762B47"/>
    <w:rsid w:val="00765177"/>
    <w:rsid w:val="007653AF"/>
    <w:rsid w:val="007766F4"/>
    <w:rsid w:val="007775AD"/>
    <w:rsid w:val="0078416C"/>
    <w:rsid w:val="00784F90"/>
    <w:rsid w:val="007872B6"/>
    <w:rsid w:val="00791EC8"/>
    <w:rsid w:val="00797532"/>
    <w:rsid w:val="007A120B"/>
    <w:rsid w:val="007A256B"/>
    <w:rsid w:val="007A5A77"/>
    <w:rsid w:val="007A5AC1"/>
    <w:rsid w:val="007A6066"/>
    <w:rsid w:val="007A7E74"/>
    <w:rsid w:val="007B4DE0"/>
    <w:rsid w:val="007C5772"/>
    <w:rsid w:val="007D14E7"/>
    <w:rsid w:val="007D1F9B"/>
    <w:rsid w:val="007E523D"/>
    <w:rsid w:val="007E7D26"/>
    <w:rsid w:val="007F1DE2"/>
    <w:rsid w:val="007F287A"/>
    <w:rsid w:val="007F5877"/>
    <w:rsid w:val="007F71CB"/>
    <w:rsid w:val="00801B18"/>
    <w:rsid w:val="00805F90"/>
    <w:rsid w:val="00811FA1"/>
    <w:rsid w:val="00812144"/>
    <w:rsid w:val="008161BC"/>
    <w:rsid w:val="00816220"/>
    <w:rsid w:val="00816533"/>
    <w:rsid w:val="00827AC5"/>
    <w:rsid w:val="0083305E"/>
    <w:rsid w:val="00833C09"/>
    <w:rsid w:val="0084168D"/>
    <w:rsid w:val="008514E0"/>
    <w:rsid w:val="008527AA"/>
    <w:rsid w:val="00857C25"/>
    <w:rsid w:val="008607D6"/>
    <w:rsid w:val="008644F9"/>
    <w:rsid w:val="00871206"/>
    <w:rsid w:val="0087316F"/>
    <w:rsid w:val="0088140E"/>
    <w:rsid w:val="00887774"/>
    <w:rsid w:val="00892084"/>
    <w:rsid w:val="00895770"/>
    <w:rsid w:val="00897987"/>
    <w:rsid w:val="00897AC9"/>
    <w:rsid w:val="008A45C3"/>
    <w:rsid w:val="008A63ED"/>
    <w:rsid w:val="008B537D"/>
    <w:rsid w:val="008B7CFF"/>
    <w:rsid w:val="008C197D"/>
    <w:rsid w:val="008C3663"/>
    <w:rsid w:val="008C40A8"/>
    <w:rsid w:val="008C42DF"/>
    <w:rsid w:val="008C5B13"/>
    <w:rsid w:val="008C64DC"/>
    <w:rsid w:val="008D248D"/>
    <w:rsid w:val="008D2689"/>
    <w:rsid w:val="008D3966"/>
    <w:rsid w:val="008D4363"/>
    <w:rsid w:val="008D58BA"/>
    <w:rsid w:val="008D764C"/>
    <w:rsid w:val="008D7678"/>
    <w:rsid w:val="008E31B4"/>
    <w:rsid w:val="008E4DF9"/>
    <w:rsid w:val="008F01AB"/>
    <w:rsid w:val="008F319D"/>
    <w:rsid w:val="008F5A42"/>
    <w:rsid w:val="008F5DF6"/>
    <w:rsid w:val="008F74F4"/>
    <w:rsid w:val="00901245"/>
    <w:rsid w:val="00906FA4"/>
    <w:rsid w:val="009073BD"/>
    <w:rsid w:val="0091091D"/>
    <w:rsid w:val="0091585E"/>
    <w:rsid w:val="00915DFC"/>
    <w:rsid w:val="00920CD7"/>
    <w:rsid w:val="009315A2"/>
    <w:rsid w:val="00935F60"/>
    <w:rsid w:val="00942815"/>
    <w:rsid w:val="00944180"/>
    <w:rsid w:val="0094755D"/>
    <w:rsid w:val="00953AAE"/>
    <w:rsid w:val="00953DF1"/>
    <w:rsid w:val="00956336"/>
    <w:rsid w:val="00961F45"/>
    <w:rsid w:val="00962D12"/>
    <w:rsid w:val="009644A1"/>
    <w:rsid w:val="00971341"/>
    <w:rsid w:val="0098467B"/>
    <w:rsid w:val="009858D9"/>
    <w:rsid w:val="00996F76"/>
    <w:rsid w:val="009A29B5"/>
    <w:rsid w:val="009A2C92"/>
    <w:rsid w:val="009A56AC"/>
    <w:rsid w:val="009A57CD"/>
    <w:rsid w:val="009B1689"/>
    <w:rsid w:val="009B4A3D"/>
    <w:rsid w:val="009B5DEC"/>
    <w:rsid w:val="009C0057"/>
    <w:rsid w:val="009C06D5"/>
    <w:rsid w:val="009C2483"/>
    <w:rsid w:val="009C3E41"/>
    <w:rsid w:val="009C47A3"/>
    <w:rsid w:val="009C7026"/>
    <w:rsid w:val="009C7700"/>
    <w:rsid w:val="009D16A9"/>
    <w:rsid w:val="009D2E5C"/>
    <w:rsid w:val="009D4070"/>
    <w:rsid w:val="009D4463"/>
    <w:rsid w:val="009D4C87"/>
    <w:rsid w:val="009E2ECD"/>
    <w:rsid w:val="009F2139"/>
    <w:rsid w:val="009F661B"/>
    <w:rsid w:val="00A011FB"/>
    <w:rsid w:val="00A01E11"/>
    <w:rsid w:val="00A02163"/>
    <w:rsid w:val="00A07E08"/>
    <w:rsid w:val="00A142E5"/>
    <w:rsid w:val="00A20C0B"/>
    <w:rsid w:val="00A22767"/>
    <w:rsid w:val="00A34D0F"/>
    <w:rsid w:val="00A34E8D"/>
    <w:rsid w:val="00A42A4D"/>
    <w:rsid w:val="00A46336"/>
    <w:rsid w:val="00A469DD"/>
    <w:rsid w:val="00A5060F"/>
    <w:rsid w:val="00A51829"/>
    <w:rsid w:val="00A5399C"/>
    <w:rsid w:val="00A63F80"/>
    <w:rsid w:val="00A7146C"/>
    <w:rsid w:val="00A7761B"/>
    <w:rsid w:val="00A86D1F"/>
    <w:rsid w:val="00A92F73"/>
    <w:rsid w:val="00A94073"/>
    <w:rsid w:val="00A9412E"/>
    <w:rsid w:val="00A97F1C"/>
    <w:rsid w:val="00AA09EF"/>
    <w:rsid w:val="00AA41A6"/>
    <w:rsid w:val="00AB267C"/>
    <w:rsid w:val="00AB3023"/>
    <w:rsid w:val="00AB4730"/>
    <w:rsid w:val="00AB6E13"/>
    <w:rsid w:val="00AC25E6"/>
    <w:rsid w:val="00AC5430"/>
    <w:rsid w:val="00AD1114"/>
    <w:rsid w:val="00AD63FC"/>
    <w:rsid w:val="00AD721B"/>
    <w:rsid w:val="00AE372F"/>
    <w:rsid w:val="00AE539B"/>
    <w:rsid w:val="00AE61C6"/>
    <w:rsid w:val="00AF4ADA"/>
    <w:rsid w:val="00AF65FB"/>
    <w:rsid w:val="00B027FD"/>
    <w:rsid w:val="00B03B77"/>
    <w:rsid w:val="00B048D3"/>
    <w:rsid w:val="00B0540A"/>
    <w:rsid w:val="00B11FE7"/>
    <w:rsid w:val="00B1262A"/>
    <w:rsid w:val="00B14874"/>
    <w:rsid w:val="00B14F19"/>
    <w:rsid w:val="00B21DE8"/>
    <w:rsid w:val="00B24D0A"/>
    <w:rsid w:val="00B26266"/>
    <w:rsid w:val="00B27583"/>
    <w:rsid w:val="00B3137C"/>
    <w:rsid w:val="00B32834"/>
    <w:rsid w:val="00B34EED"/>
    <w:rsid w:val="00B37562"/>
    <w:rsid w:val="00B41609"/>
    <w:rsid w:val="00B44BA8"/>
    <w:rsid w:val="00B476B0"/>
    <w:rsid w:val="00B53D50"/>
    <w:rsid w:val="00B56403"/>
    <w:rsid w:val="00B56888"/>
    <w:rsid w:val="00B60302"/>
    <w:rsid w:val="00B60E9F"/>
    <w:rsid w:val="00B629D9"/>
    <w:rsid w:val="00B6554B"/>
    <w:rsid w:val="00B65600"/>
    <w:rsid w:val="00B70B3B"/>
    <w:rsid w:val="00B803AE"/>
    <w:rsid w:val="00B8484A"/>
    <w:rsid w:val="00B92F82"/>
    <w:rsid w:val="00B95302"/>
    <w:rsid w:val="00BA21B4"/>
    <w:rsid w:val="00BA23CC"/>
    <w:rsid w:val="00BA40A2"/>
    <w:rsid w:val="00BA5F87"/>
    <w:rsid w:val="00BA69D3"/>
    <w:rsid w:val="00BB03C9"/>
    <w:rsid w:val="00BB4FF3"/>
    <w:rsid w:val="00BC6451"/>
    <w:rsid w:val="00BC795F"/>
    <w:rsid w:val="00BD336E"/>
    <w:rsid w:val="00BE0212"/>
    <w:rsid w:val="00C007FB"/>
    <w:rsid w:val="00C017D3"/>
    <w:rsid w:val="00C03433"/>
    <w:rsid w:val="00C04CFA"/>
    <w:rsid w:val="00C14678"/>
    <w:rsid w:val="00C155FD"/>
    <w:rsid w:val="00C2099D"/>
    <w:rsid w:val="00C25047"/>
    <w:rsid w:val="00C25A95"/>
    <w:rsid w:val="00C2667D"/>
    <w:rsid w:val="00C27D45"/>
    <w:rsid w:val="00C31EBA"/>
    <w:rsid w:val="00C41FDF"/>
    <w:rsid w:val="00C43F66"/>
    <w:rsid w:val="00C44C71"/>
    <w:rsid w:val="00C461B0"/>
    <w:rsid w:val="00C51A60"/>
    <w:rsid w:val="00C522EA"/>
    <w:rsid w:val="00C52B54"/>
    <w:rsid w:val="00C5437C"/>
    <w:rsid w:val="00C5589A"/>
    <w:rsid w:val="00C61C4E"/>
    <w:rsid w:val="00C638E9"/>
    <w:rsid w:val="00C6604B"/>
    <w:rsid w:val="00C72774"/>
    <w:rsid w:val="00C73BF7"/>
    <w:rsid w:val="00C75EFA"/>
    <w:rsid w:val="00C80CCB"/>
    <w:rsid w:val="00C80D69"/>
    <w:rsid w:val="00C81921"/>
    <w:rsid w:val="00C85122"/>
    <w:rsid w:val="00C86395"/>
    <w:rsid w:val="00C86E02"/>
    <w:rsid w:val="00C87C5E"/>
    <w:rsid w:val="00C9188C"/>
    <w:rsid w:val="00C924D1"/>
    <w:rsid w:val="00C9381C"/>
    <w:rsid w:val="00C93B7E"/>
    <w:rsid w:val="00CA1173"/>
    <w:rsid w:val="00CA1C45"/>
    <w:rsid w:val="00CA42D6"/>
    <w:rsid w:val="00CA4CEB"/>
    <w:rsid w:val="00CA590D"/>
    <w:rsid w:val="00CA5990"/>
    <w:rsid w:val="00CB13C0"/>
    <w:rsid w:val="00CB1658"/>
    <w:rsid w:val="00CB27D3"/>
    <w:rsid w:val="00CB6DBB"/>
    <w:rsid w:val="00CB7A1F"/>
    <w:rsid w:val="00CC1303"/>
    <w:rsid w:val="00CC5123"/>
    <w:rsid w:val="00CC71BF"/>
    <w:rsid w:val="00CC7B9B"/>
    <w:rsid w:val="00CD1211"/>
    <w:rsid w:val="00CD43A2"/>
    <w:rsid w:val="00CD571E"/>
    <w:rsid w:val="00CD6895"/>
    <w:rsid w:val="00CD6D06"/>
    <w:rsid w:val="00CE1914"/>
    <w:rsid w:val="00CE3DF1"/>
    <w:rsid w:val="00CF02D3"/>
    <w:rsid w:val="00CF0B71"/>
    <w:rsid w:val="00CF14C0"/>
    <w:rsid w:val="00CF265D"/>
    <w:rsid w:val="00CF2F93"/>
    <w:rsid w:val="00CF686A"/>
    <w:rsid w:val="00D0053D"/>
    <w:rsid w:val="00D00F64"/>
    <w:rsid w:val="00D0288D"/>
    <w:rsid w:val="00D132BE"/>
    <w:rsid w:val="00D13A1C"/>
    <w:rsid w:val="00D16C7F"/>
    <w:rsid w:val="00D20A5D"/>
    <w:rsid w:val="00D22077"/>
    <w:rsid w:val="00D23999"/>
    <w:rsid w:val="00D25AC7"/>
    <w:rsid w:val="00D26776"/>
    <w:rsid w:val="00D27429"/>
    <w:rsid w:val="00D275CF"/>
    <w:rsid w:val="00D2777E"/>
    <w:rsid w:val="00D42EE1"/>
    <w:rsid w:val="00D46EDD"/>
    <w:rsid w:val="00D55A8E"/>
    <w:rsid w:val="00D67B58"/>
    <w:rsid w:val="00D70633"/>
    <w:rsid w:val="00D76833"/>
    <w:rsid w:val="00D81037"/>
    <w:rsid w:val="00D81B52"/>
    <w:rsid w:val="00D84C19"/>
    <w:rsid w:val="00D963C2"/>
    <w:rsid w:val="00DA0D6F"/>
    <w:rsid w:val="00DB006F"/>
    <w:rsid w:val="00DB0256"/>
    <w:rsid w:val="00DC36E2"/>
    <w:rsid w:val="00DC42CF"/>
    <w:rsid w:val="00DC4D15"/>
    <w:rsid w:val="00DC5A2A"/>
    <w:rsid w:val="00DC72C6"/>
    <w:rsid w:val="00DD08A4"/>
    <w:rsid w:val="00DD4CE1"/>
    <w:rsid w:val="00DE42D2"/>
    <w:rsid w:val="00DE584E"/>
    <w:rsid w:val="00DF29F1"/>
    <w:rsid w:val="00E02BAF"/>
    <w:rsid w:val="00E05318"/>
    <w:rsid w:val="00E05C0D"/>
    <w:rsid w:val="00E16B66"/>
    <w:rsid w:val="00E16C25"/>
    <w:rsid w:val="00E16CD2"/>
    <w:rsid w:val="00E266A1"/>
    <w:rsid w:val="00E27F1A"/>
    <w:rsid w:val="00E306D9"/>
    <w:rsid w:val="00E37BC4"/>
    <w:rsid w:val="00E43A55"/>
    <w:rsid w:val="00E44011"/>
    <w:rsid w:val="00E45225"/>
    <w:rsid w:val="00E45277"/>
    <w:rsid w:val="00E54A43"/>
    <w:rsid w:val="00E72A95"/>
    <w:rsid w:val="00E755D2"/>
    <w:rsid w:val="00E82C03"/>
    <w:rsid w:val="00E92438"/>
    <w:rsid w:val="00E97C36"/>
    <w:rsid w:val="00EA3722"/>
    <w:rsid w:val="00EA4262"/>
    <w:rsid w:val="00EB30DC"/>
    <w:rsid w:val="00EB4B5D"/>
    <w:rsid w:val="00EC158D"/>
    <w:rsid w:val="00EC1ED8"/>
    <w:rsid w:val="00ED10CB"/>
    <w:rsid w:val="00ED58EA"/>
    <w:rsid w:val="00EE1524"/>
    <w:rsid w:val="00EE53AE"/>
    <w:rsid w:val="00EF3BD0"/>
    <w:rsid w:val="00EF56BC"/>
    <w:rsid w:val="00EF662F"/>
    <w:rsid w:val="00F0143F"/>
    <w:rsid w:val="00F06659"/>
    <w:rsid w:val="00F074E2"/>
    <w:rsid w:val="00F107E3"/>
    <w:rsid w:val="00F1499B"/>
    <w:rsid w:val="00F15611"/>
    <w:rsid w:val="00F15D09"/>
    <w:rsid w:val="00F16AA7"/>
    <w:rsid w:val="00F20D4E"/>
    <w:rsid w:val="00F2324A"/>
    <w:rsid w:val="00F3431F"/>
    <w:rsid w:val="00F362FB"/>
    <w:rsid w:val="00F41216"/>
    <w:rsid w:val="00F45D97"/>
    <w:rsid w:val="00F643C6"/>
    <w:rsid w:val="00F70C24"/>
    <w:rsid w:val="00F81C99"/>
    <w:rsid w:val="00F84BB7"/>
    <w:rsid w:val="00F87024"/>
    <w:rsid w:val="00F97EFE"/>
    <w:rsid w:val="00FA179B"/>
    <w:rsid w:val="00FA1D2D"/>
    <w:rsid w:val="00FA268B"/>
    <w:rsid w:val="00FA52DD"/>
    <w:rsid w:val="00FB17DA"/>
    <w:rsid w:val="00FB21F2"/>
    <w:rsid w:val="00FB37D5"/>
    <w:rsid w:val="00FB4438"/>
    <w:rsid w:val="00FB48C4"/>
    <w:rsid w:val="00FB4A62"/>
    <w:rsid w:val="00FB641B"/>
    <w:rsid w:val="00FC1CD7"/>
    <w:rsid w:val="00FC4DE1"/>
    <w:rsid w:val="00FC61E4"/>
    <w:rsid w:val="00FC631B"/>
    <w:rsid w:val="00FC6489"/>
    <w:rsid w:val="00FD39BC"/>
    <w:rsid w:val="00FD512A"/>
    <w:rsid w:val="00FE12C3"/>
    <w:rsid w:val="00FE3538"/>
    <w:rsid w:val="00FE3D37"/>
    <w:rsid w:val="00FE3DE2"/>
    <w:rsid w:val="00FE40B4"/>
    <w:rsid w:val="00FE4F35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0553A"/>
  <w15:docId w15:val="{6CBAAC49-59C2-4EA9-8D10-9C90F9BA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D37"/>
    <w:rPr>
      <w:rFonts w:ascii="Helvetica Neue" w:hAnsi="Helvetica Neue" w:cs="Calibri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EF56BC"/>
    <w:pPr>
      <w:keepNext/>
      <w:numPr>
        <w:numId w:val="3"/>
      </w:numPr>
      <w:pBdr>
        <w:bottom w:val="single" w:sz="4" w:space="1" w:color="4F81BD"/>
      </w:pBdr>
      <w:spacing w:before="240" w:after="60"/>
      <w:outlineLvl w:val="0"/>
    </w:pPr>
    <w:rPr>
      <w:b/>
      <w:bCs/>
      <w:color w:val="4F81BD"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autoRedefine/>
    <w:qFormat/>
    <w:rsid w:val="00EF56BC"/>
    <w:pPr>
      <w:keepNext/>
      <w:numPr>
        <w:ilvl w:val="1"/>
        <w:numId w:val="3"/>
      </w:numPr>
      <w:spacing w:before="240" w:after="60"/>
      <w:outlineLvl w:val="1"/>
    </w:pPr>
    <w:rPr>
      <w:b/>
      <w:iCs/>
      <w:color w:val="4F81BD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6C55AA"/>
    <w:pPr>
      <w:keepNext/>
      <w:numPr>
        <w:ilvl w:val="2"/>
        <w:numId w:val="3"/>
      </w:numPr>
      <w:spacing w:before="240" w:after="60"/>
      <w:outlineLvl w:val="2"/>
    </w:pPr>
    <w:rPr>
      <w:rFonts w:ascii="Corbel" w:hAnsi="Corbel" w:cs="Arial"/>
      <w:b/>
      <w:bCs/>
      <w:i/>
      <w:color w:val="4F81BD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467B"/>
    <w:pPr>
      <w:keepNext/>
      <w:numPr>
        <w:ilvl w:val="3"/>
        <w:numId w:val="3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467B"/>
    <w:pPr>
      <w:numPr>
        <w:ilvl w:val="4"/>
        <w:numId w:val="3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8467B"/>
    <w:pPr>
      <w:numPr>
        <w:ilvl w:val="5"/>
        <w:numId w:val="3"/>
      </w:numPr>
      <w:spacing w:before="240"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467B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467B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467B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D84C19"/>
    <w:pPr>
      <w:jc w:val="center"/>
    </w:pPr>
    <w:rPr>
      <w:rFonts w:ascii="Arial" w:hAnsi="Arial"/>
      <w:b/>
      <w:bCs/>
      <w:sz w:val="36"/>
      <w:szCs w:val="20"/>
    </w:rPr>
  </w:style>
  <w:style w:type="table" w:styleId="TableGrid">
    <w:name w:val="Table Grid"/>
    <w:basedOn w:val="TableNormal"/>
    <w:rsid w:val="00A86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F2F93"/>
    <w:pPr>
      <w:spacing w:before="120"/>
    </w:pPr>
    <w:rPr>
      <w:rFonts w:asciiTheme="majorHAnsi" w:hAnsiTheme="majorHAnsi"/>
      <w:b/>
      <w:color w:val="548DD4"/>
      <w:szCs w:val="24"/>
    </w:rPr>
  </w:style>
  <w:style w:type="paragraph" w:styleId="TOC2">
    <w:name w:val="toc 2"/>
    <w:basedOn w:val="Normal"/>
    <w:next w:val="Normal"/>
    <w:autoRedefine/>
    <w:uiPriority w:val="39"/>
    <w:rsid w:val="00395146"/>
    <w:pPr>
      <w:tabs>
        <w:tab w:val="left" w:pos="529"/>
        <w:tab w:val="right" w:leader="dot" w:pos="8630"/>
      </w:tabs>
    </w:pPr>
    <w:rPr>
      <w:noProof/>
    </w:rPr>
  </w:style>
  <w:style w:type="character" w:styleId="Hyperlink">
    <w:name w:val="Hyperlink"/>
    <w:uiPriority w:val="99"/>
    <w:rsid w:val="0087316F"/>
    <w:rPr>
      <w:color w:val="0000FF"/>
      <w:u w:val="single"/>
    </w:rPr>
  </w:style>
  <w:style w:type="paragraph" w:customStyle="1" w:styleId="Header-Table">
    <w:name w:val="Header - Table"/>
    <w:basedOn w:val="Normal"/>
    <w:rsid w:val="00A86D1F"/>
    <w:pPr>
      <w:jc w:val="right"/>
    </w:pPr>
    <w:rPr>
      <w:b/>
      <w:szCs w:val="20"/>
    </w:rPr>
  </w:style>
  <w:style w:type="paragraph" w:customStyle="1" w:styleId="Header-Specification">
    <w:name w:val="Header - Specification"/>
    <w:basedOn w:val="Normal"/>
    <w:rsid w:val="00A86D1F"/>
    <w:pPr>
      <w:jc w:val="center"/>
    </w:pPr>
    <w:rPr>
      <w:b/>
      <w:bCs/>
      <w:szCs w:val="20"/>
    </w:rPr>
  </w:style>
  <w:style w:type="paragraph" w:styleId="BalloonText">
    <w:name w:val="Balloon Text"/>
    <w:basedOn w:val="Normal"/>
    <w:semiHidden/>
    <w:rsid w:val="00A86D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42B2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42B2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42B23"/>
  </w:style>
  <w:style w:type="character" w:customStyle="1" w:styleId="Heading3Char">
    <w:name w:val="Heading 3 Char"/>
    <w:link w:val="Heading3"/>
    <w:rsid w:val="006C55AA"/>
    <w:rPr>
      <w:rFonts w:ascii="Corbel" w:hAnsi="Corbel" w:cs="Arial"/>
      <w:b/>
      <w:bCs/>
      <w:i/>
      <w:color w:val="4F81BD"/>
      <w:sz w:val="24"/>
      <w:szCs w:val="26"/>
      <w:lang w:val="en-GB" w:eastAsia="en-US"/>
    </w:rPr>
  </w:style>
  <w:style w:type="character" w:styleId="CommentReference">
    <w:name w:val="annotation reference"/>
    <w:rsid w:val="007167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67C1"/>
    <w:rPr>
      <w:szCs w:val="20"/>
    </w:rPr>
  </w:style>
  <w:style w:type="character" w:customStyle="1" w:styleId="CommentTextChar">
    <w:name w:val="Comment Text Char"/>
    <w:link w:val="CommentText"/>
    <w:rsid w:val="007167C1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167C1"/>
    <w:rPr>
      <w:b/>
      <w:bCs/>
    </w:rPr>
  </w:style>
  <w:style w:type="character" w:customStyle="1" w:styleId="CommentSubjectChar">
    <w:name w:val="Comment Subject Char"/>
    <w:link w:val="CommentSubject"/>
    <w:rsid w:val="007167C1"/>
    <w:rPr>
      <w:rFonts w:ascii="Arial" w:hAnsi="Arial"/>
      <w:b/>
      <w:bCs/>
      <w:lang w:val="en-US" w:eastAsia="en-US"/>
    </w:rPr>
  </w:style>
  <w:style w:type="character" w:styleId="FollowedHyperlink">
    <w:name w:val="FollowedHyperlink"/>
    <w:rsid w:val="00BB03C9"/>
    <w:rPr>
      <w:color w:val="800080"/>
      <w:u w:val="single"/>
    </w:rPr>
  </w:style>
  <w:style w:type="paragraph" w:styleId="Title">
    <w:name w:val="Title"/>
    <w:basedOn w:val="Normal"/>
    <w:next w:val="Normal"/>
    <w:link w:val="TitleChar"/>
    <w:autoRedefine/>
    <w:qFormat/>
    <w:rsid w:val="00223731"/>
    <w:pPr>
      <w:spacing w:before="240" w:after="60"/>
      <w:outlineLvl w:val="0"/>
    </w:pPr>
    <w:rPr>
      <w:b/>
      <w:bCs/>
      <w:kern w:val="28"/>
      <w:sz w:val="52"/>
      <w:szCs w:val="32"/>
    </w:rPr>
  </w:style>
  <w:style w:type="character" w:customStyle="1" w:styleId="TitleChar">
    <w:name w:val="Title Char"/>
    <w:link w:val="Title"/>
    <w:rsid w:val="00223731"/>
    <w:rPr>
      <w:rFonts w:ascii="Calibri" w:hAnsi="Calibri" w:cs="Calibri"/>
      <w:b/>
      <w:bCs/>
      <w:kern w:val="28"/>
      <w:sz w:val="5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223731"/>
    <w:pPr>
      <w:spacing w:after="60"/>
      <w:outlineLvl w:val="1"/>
    </w:pPr>
    <w:rPr>
      <w:b/>
      <w:i/>
      <w:sz w:val="32"/>
    </w:rPr>
  </w:style>
  <w:style w:type="character" w:customStyle="1" w:styleId="SubtitleChar">
    <w:name w:val="Subtitle Char"/>
    <w:link w:val="Subtitle"/>
    <w:rsid w:val="00223731"/>
    <w:rPr>
      <w:rFonts w:ascii="Calibri" w:hAnsi="Calibri" w:cs="Calibri"/>
      <w:b/>
      <w:i/>
      <w:sz w:val="32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F97EFE"/>
    <w:pPr>
      <w:ind w:left="220"/>
    </w:pPr>
    <w:rPr>
      <w:rFonts w:asciiTheme="minorHAnsi" w:hAnsiTheme="minorHAnsi"/>
      <w:i/>
    </w:rPr>
  </w:style>
  <w:style w:type="paragraph" w:styleId="ListParagraph">
    <w:name w:val="List Paragraph"/>
    <w:basedOn w:val="Normal"/>
    <w:uiPriority w:val="34"/>
    <w:qFormat/>
    <w:rsid w:val="00AA41A6"/>
    <w:pPr>
      <w:ind w:left="708"/>
    </w:pPr>
  </w:style>
  <w:style w:type="character" w:customStyle="1" w:styleId="Heading4Char">
    <w:name w:val="Heading 4 Char"/>
    <w:link w:val="Heading4"/>
    <w:semiHidden/>
    <w:rsid w:val="00AA41A6"/>
    <w:rPr>
      <w:rFonts w:ascii="Helvetica Neue" w:hAnsi="Helvetica Neue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semiHidden/>
    <w:rsid w:val="00AA41A6"/>
    <w:rPr>
      <w:rFonts w:ascii="Helvetica Neue" w:hAnsi="Helvetica Neue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semiHidden/>
    <w:rsid w:val="00AA41A6"/>
    <w:rPr>
      <w:rFonts w:ascii="Helvetica Neue" w:hAnsi="Helvetica Neue"/>
      <w:b/>
      <w:bCs/>
      <w:sz w:val="24"/>
      <w:szCs w:val="22"/>
      <w:lang w:val="en-US" w:eastAsia="en-US"/>
    </w:rPr>
  </w:style>
  <w:style w:type="character" w:customStyle="1" w:styleId="Heading7Char">
    <w:name w:val="Heading 7 Char"/>
    <w:link w:val="Heading7"/>
    <w:semiHidden/>
    <w:rsid w:val="00AA41A6"/>
    <w:rPr>
      <w:rFonts w:ascii="Helvetica Neue" w:hAnsi="Helvetica Neue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semiHidden/>
    <w:rsid w:val="00AA41A6"/>
    <w:rPr>
      <w:rFonts w:ascii="Helvetica Neue" w:hAnsi="Helvetica Neue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semiHidden/>
    <w:rsid w:val="00AA41A6"/>
    <w:rPr>
      <w:rFonts w:ascii="Cambria" w:hAnsi="Cambria"/>
      <w:sz w:val="24"/>
      <w:szCs w:val="22"/>
      <w:lang w:val="en-US" w:eastAsia="en-US"/>
    </w:rPr>
  </w:style>
  <w:style w:type="numbering" w:customStyle="1" w:styleId="Style1">
    <w:name w:val="Style1"/>
    <w:rsid w:val="00AA41A6"/>
    <w:pPr>
      <w:numPr>
        <w:numId w:val="1"/>
      </w:numPr>
    </w:pPr>
  </w:style>
  <w:style w:type="numbering" w:customStyle="1" w:styleId="Style2">
    <w:name w:val="Style2"/>
    <w:rsid w:val="00E92438"/>
    <w:pPr>
      <w:numPr>
        <w:numId w:val="2"/>
      </w:numPr>
    </w:pPr>
  </w:style>
  <w:style w:type="character" w:customStyle="1" w:styleId="HeaderChar">
    <w:name w:val="Header Char"/>
    <w:link w:val="Header"/>
    <w:uiPriority w:val="99"/>
    <w:rsid w:val="00E97C36"/>
    <w:rPr>
      <w:rFonts w:ascii="Arial" w:hAnsi="Arial"/>
      <w:szCs w:val="24"/>
      <w:lang w:val="en-US" w:eastAsia="en-US"/>
    </w:rPr>
  </w:style>
  <w:style w:type="character" w:styleId="Strong">
    <w:name w:val="Strong"/>
    <w:qFormat/>
    <w:rsid w:val="00223731"/>
    <w:rPr>
      <w:b/>
      <w:bCs/>
    </w:rPr>
  </w:style>
  <w:style w:type="paragraph" w:styleId="DocumentMap">
    <w:name w:val="Document Map"/>
    <w:basedOn w:val="Normal"/>
    <w:link w:val="DocumentMapChar"/>
    <w:rsid w:val="00395146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395146"/>
    <w:rPr>
      <w:rFonts w:ascii="Lucida Grande" w:hAnsi="Lucida Grande" w:cs="Lucida Grande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9514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eastAsia="MS Gothic" w:cs="Times New Roman"/>
      <w:color w:val="365F91"/>
      <w:kern w:val="0"/>
      <w:sz w:val="28"/>
      <w:szCs w:val="28"/>
      <w:lang w:val="fr-FR" w:eastAsia="fr-FR"/>
    </w:rPr>
  </w:style>
  <w:style w:type="paragraph" w:styleId="TOC4">
    <w:name w:val="toc 4"/>
    <w:basedOn w:val="Normal"/>
    <w:next w:val="Normal"/>
    <w:autoRedefine/>
    <w:rsid w:val="00395146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395146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395146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395146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395146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395146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qFormat/>
    <w:rsid w:val="00395146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F1499B"/>
    <w:rPr>
      <w:color w:val="2B579A"/>
      <w:shd w:val="clear" w:color="auto" w:fill="E6E6E6"/>
    </w:rPr>
  </w:style>
  <w:style w:type="character" w:customStyle="1" w:styleId="eop">
    <w:name w:val="eop"/>
    <w:basedOn w:val="DefaultParagraphFont"/>
    <w:rsid w:val="00D005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53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ldan\AppData\Local\Temp\scp22816\LARGE-DATA\home\zoldan\admin\Template%20Word%20New%20Systra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73C6F1AB79F418E5CB081874D2549" ma:contentTypeVersion="6" ma:contentTypeDescription="Create a new document." ma:contentTypeScope="" ma:versionID="72768fb0342dd243dd7c23ad47632f82">
  <xsd:schema xmlns:xsd="http://www.w3.org/2001/XMLSchema" xmlns:xs="http://www.w3.org/2001/XMLSchema" xmlns:p="http://schemas.microsoft.com/office/2006/metadata/properties" xmlns:ns2="44332760-5965-40d1-becc-2035b2808d98" xmlns:ns3="4acf4747-4285-44aa-ac80-c5f33483447b" targetNamespace="http://schemas.microsoft.com/office/2006/metadata/properties" ma:root="true" ma:fieldsID="3195d497547a94b5a236bebb3f0578b2" ns2:_="" ns3:_="">
    <xsd:import namespace="44332760-5965-40d1-becc-2035b2808d98"/>
    <xsd:import namespace="4acf4747-4285-44aa-ac80-c5f3348344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32760-5965-40d1-becc-2035b2808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f4747-4285-44aa-ac80-c5f334834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83FE85-A0DC-412D-A18E-2E0A9EB1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32760-5965-40d1-becc-2035b2808d98"/>
    <ds:schemaRef ds:uri="4acf4747-4285-44aa-ac80-c5f334834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6ABD87-2667-4CAD-90BF-96340845BE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181233-3548-4509-ADC6-4FE0C0A3EA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43CFD2-CAAE-40B2-8252-CB53FA40F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New Systran.dotx</Template>
  <TotalTime>12122</TotalTime>
  <Pages>3</Pages>
  <Words>104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SYSTRAN Software, Inc.</Company>
  <LinksUpToDate>false</LinksUpToDate>
  <CharactersWithSpaces>897</CharactersWithSpaces>
  <SharedDoc>false</SharedDoc>
  <HLinks>
    <vt:vector size="54" baseType="variant">
      <vt:variant>
        <vt:i4>1310721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_Toc273701626</vt:lpwstr>
      </vt:variant>
      <vt:variant>
        <vt:i4>1310722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_Toc273701625</vt:lpwstr>
      </vt:variant>
      <vt:variant>
        <vt:i4>1310723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_Toc273701624</vt:lpwstr>
      </vt:variant>
      <vt:variant>
        <vt:i4>1310724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_Toc273701623</vt:lpwstr>
      </vt:variant>
      <vt:variant>
        <vt:i4>1310725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_Toc273701622</vt:lpwstr>
      </vt:variant>
      <vt:variant>
        <vt:i4>1310726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_Toc273701621</vt:lpwstr>
      </vt:variant>
      <vt:variant>
        <vt:i4>458879</vt:i4>
      </vt:variant>
      <vt:variant>
        <vt:i4>3191</vt:i4>
      </vt:variant>
      <vt:variant>
        <vt:i4>1026</vt:i4>
      </vt:variant>
      <vt:variant>
        <vt:i4>1</vt:i4>
      </vt:variant>
      <vt:variant>
        <vt:lpwstr>sdm_application_16x16</vt:lpwstr>
      </vt:variant>
      <vt:variant>
        <vt:lpwstr/>
      </vt:variant>
      <vt:variant>
        <vt:i4>6946820</vt:i4>
      </vt:variant>
      <vt:variant>
        <vt:i4>3192</vt:i4>
      </vt:variant>
      <vt:variant>
        <vt:i4>1027</vt:i4>
      </vt:variant>
      <vt:variant>
        <vt:i4>1</vt:i4>
      </vt:variant>
      <vt:variant>
        <vt:lpwstr>systran_translate_13x13</vt:lpwstr>
      </vt:variant>
      <vt:variant>
        <vt:lpwstr/>
      </vt:variant>
      <vt:variant>
        <vt:i4>7864416</vt:i4>
      </vt:variant>
      <vt:variant>
        <vt:i4>3193</vt:i4>
      </vt:variant>
      <vt:variant>
        <vt:i4>1028</vt:i4>
      </vt:variant>
      <vt:variant>
        <vt:i4>1</vt:i4>
      </vt:variant>
      <vt:variant>
        <vt:lpwstr>stpm_application_16x16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ZOLDAN Peter</dc:creator>
  <cp:keywords/>
  <cp:lastModifiedBy>AITCHISON Hugh</cp:lastModifiedBy>
  <cp:revision>106</cp:revision>
  <cp:lastPrinted>2019-04-07T01:57:00Z</cp:lastPrinted>
  <dcterms:created xsi:type="dcterms:W3CDTF">2017-08-18T00:57:00Z</dcterms:created>
  <dcterms:modified xsi:type="dcterms:W3CDTF">2022-03-13T03:38:00Z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0x01010066473C6F1AB79F418E5CB081874D2549</vt:lpwstr>
  </property>
</Properties>
</file>